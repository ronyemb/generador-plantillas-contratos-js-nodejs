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27655" w14:textId="77777777" w:rsidR="00E56F62" w:rsidRDefault="00E56F62" w:rsidP="00E56F62">
      <w:r>
        <w:t>CONTRATO DE SERVICIO</w:t>
      </w:r>
    </w:p>
    <w:p w14:paraId="3DC24A3C" w14:textId="77777777" w:rsidR="00E56F62" w:rsidRDefault="00E56F62" w:rsidP="00E56F62"/>
    <w:p w14:paraId="61A6B1D7" w14:textId="77777777" w:rsidR="00E56F62" w:rsidRDefault="00E56F62" w:rsidP="00E56F62">
      <w:r>
        <w:t>Este contrato es celebrado entre:</w:t>
      </w:r>
    </w:p>
    <w:p w14:paraId="53018156" w14:textId="77777777" w:rsidR="00E56F62" w:rsidRDefault="00E56F62" w:rsidP="00E56F62"/>
    <w:p w14:paraId="7BCBA039" w14:textId="77777777" w:rsidR="00E56F62" w:rsidRDefault="00E56F62" w:rsidP="00E56F62">
      <w:r>
        <w:t>Cliente: {Cliente}</w:t>
      </w:r>
    </w:p>
    <w:p w14:paraId="4DCE9EB2" w14:textId="77777777" w:rsidR="00E56F62" w:rsidRDefault="00E56F62" w:rsidP="00E56F62">
      <w:r>
        <w:t>Producto: {Producto}</w:t>
      </w:r>
    </w:p>
    <w:p w14:paraId="0AAAF366" w14:textId="77777777" w:rsidR="00E56F62" w:rsidRDefault="00E56F62" w:rsidP="00E56F62">
      <w:r>
        <w:t>Fecha del Contrato: {FechaContrato}</w:t>
      </w:r>
    </w:p>
    <w:p w14:paraId="5B4856A3" w14:textId="77777777" w:rsidR="00E56F62" w:rsidRDefault="00E56F62" w:rsidP="00E56F62">
      <w:r>
        <w:t>Precio: {Precio} USD</w:t>
      </w:r>
    </w:p>
    <w:p w14:paraId="0130891B" w14:textId="77777777" w:rsidR="00E56F62" w:rsidRDefault="00E56F62" w:rsidP="00E56F62">
      <w:r>
        <w:t>Descripción: {Descripcion}</w:t>
      </w:r>
    </w:p>
    <w:p w14:paraId="3E0874C6" w14:textId="77777777" w:rsidR="00E56F62" w:rsidRDefault="00E56F62" w:rsidP="00E56F62"/>
    <w:p w14:paraId="6574B0F6" w14:textId="77777777" w:rsidR="00E56F62" w:rsidRDefault="00E56F62" w:rsidP="00E56F62">
      <w:r>
        <w:t>Condiciones:</w:t>
      </w:r>
    </w:p>
    <w:p w14:paraId="48B5BB49" w14:textId="77777777" w:rsidR="00E56F62" w:rsidRDefault="00E56F62" w:rsidP="00E56F62">
      <w:r>
        <w:t>1. Este contrato se rige por las leyes aplicables.</w:t>
      </w:r>
    </w:p>
    <w:p w14:paraId="7EDECB43" w14:textId="77777777" w:rsidR="00E56F62" w:rsidRDefault="00E56F62" w:rsidP="00E56F62">
      <w:r>
        <w:t>2. Ambas partes acuerdan cumplir con los términos establecidos.</w:t>
      </w:r>
    </w:p>
    <w:p w14:paraId="4DA11B23" w14:textId="77777777" w:rsidR="00F77BE0" w:rsidRDefault="00F77BE0" w:rsidP="00E56F62"/>
    <w:p w14:paraId="6CEDDE0D" w14:textId="72EB72D4" w:rsidR="00E56F62" w:rsidRDefault="00E56F62" w:rsidP="00E56F62">
      <w:r>
        <w:t>Cláusulas: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7BE0" w:rsidRPr="00F77BE0" w14:paraId="1EEB0AD4" w14:textId="77777777" w:rsidTr="003511EA">
        <w:tc>
          <w:tcPr>
            <w:tcW w:w="4247" w:type="dxa"/>
            <w:shd w:val="clear" w:color="auto" w:fill="BFBFBF" w:themeFill="background1" w:themeFillShade="BF"/>
          </w:tcPr>
          <w:p w14:paraId="6F2438DE" w14:textId="0B876F26" w:rsidR="00F77BE0" w:rsidRPr="00F77BE0" w:rsidRDefault="00F77BE0" w:rsidP="00F77BE0">
            <w:pPr>
              <w:jc w:val="center"/>
              <w:rPr>
                <w:b/>
                <w:bCs/>
              </w:rPr>
            </w:pPr>
            <w:r w:rsidRPr="00F77BE0">
              <w:rPr>
                <w:b/>
                <w:bCs/>
              </w:rPr>
              <w:t>Orden</w:t>
            </w:r>
          </w:p>
        </w:tc>
        <w:tc>
          <w:tcPr>
            <w:tcW w:w="4247" w:type="dxa"/>
            <w:shd w:val="clear" w:color="auto" w:fill="BFBFBF" w:themeFill="background1" w:themeFillShade="BF"/>
          </w:tcPr>
          <w:p w14:paraId="5BA68938" w14:textId="2BB01C4D" w:rsidR="00F77BE0" w:rsidRPr="00F77BE0" w:rsidRDefault="00F77BE0" w:rsidP="00F77BE0">
            <w:pPr>
              <w:jc w:val="center"/>
              <w:rPr>
                <w:b/>
                <w:bCs/>
              </w:rPr>
            </w:pPr>
            <w:r w:rsidRPr="00F77BE0">
              <w:rPr>
                <w:b/>
                <w:bCs/>
              </w:rPr>
              <w:t>Descripción</w:t>
            </w:r>
          </w:p>
        </w:tc>
      </w:tr>
      <w:tr w:rsidR="003511EA" w:rsidRPr="00975481" w14:paraId="5F8EFF66" w14:textId="77777777" w:rsidTr="003511EA">
        <w:tc>
          <w:tcPr>
            <w:tcW w:w="4247" w:type="dxa"/>
          </w:tcPr>
          <w:p w14:paraId="41EB77A3" w14:textId="0A12D823" w:rsidR="00E45843" w:rsidRPr="00975481" w:rsidRDefault="00B10930" w:rsidP="009B4842">
            <w:pPr>
              <w:jc w:val="both"/>
              <w:rPr>
                <w:sz w:val="18"/>
                <w:szCs w:val="18"/>
              </w:rPr>
            </w:pPr>
            <w:r w:rsidRPr="00B10930">
              <w:rPr>
                <w:sz w:val="18"/>
                <w:szCs w:val="18"/>
              </w:rPr>
              <w:t>{#Clausulas}{Orden}</w:t>
            </w:r>
          </w:p>
        </w:tc>
        <w:tc>
          <w:tcPr>
            <w:tcW w:w="4247" w:type="dxa"/>
          </w:tcPr>
          <w:p w14:paraId="0159729F" w14:textId="0FFA7A87" w:rsidR="003511EA" w:rsidRPr="00975481" w:rsidRDefault="00B10930" w:rsidP="009B4842">
            <w:pPr>
              <w:jc w:val="both"/>
              <w:rPr>
                <w:sz w:val="18"/>
                <w:szCs w:val="18"/>
              </w:rPr>
            </w:pPr>
            <w:r w:rsidRPr="00B10930">
              <w:rPr>
                <w:sz w:val="18"/>
                <w:szCs w:val="18"/>
              </w:rPr>
              <w:t>{Descripcion}{/Clausulas}</w:t>
            </w:r>
          </w:p>
        </w:tc>
      </w:tr>
    </w:tbl>
    <w:p w14:paraId="68AD21E3" w14:textId="5A87E73D" w:rsidR="00E56F62" w:rsidRDefault="00E56F62" w:rsidP="00E56F62"/>
    <w:p w14:paraId="2ABF0267" w14:textId="77777777" w:rsidR="00F77BE0" w:rsidRDefault="00F77BE0" w:rsidP="00E56F62"/>
    <w:p w14:paraId="54F9E618" w14:textId="77777777" w:rsidR="00E56F62" w:rsidRDefault="00E56F62" w:rsidP="00E56F62">
      <w:r>
        <w:t>Firmas:</w:t>
      </w:r>
    </w:p>
    <w:p w14:paraId="11FCFE63" w14:textId="77777777" w:rsidR="00E56F62" w:rsidRDefault="00E56F62" w:rsidP="00E56F62"/>
    <w:p w14:paraId="31B7E35F" w14:textId="77777777" w:rsidR="00E56F62" w:rsidRDefault="00E56F62" w:rsidP="00E56F62">
      <w:r>
        <w:t>_______________________</w:t>
      </w:r>
    </w:p>
    <w:p w14:paraId="769A9152" w14:textId="77777777" w:rsidR="00E56F62" w:rsidRDefault="00E56F62" w:rsidP="00E56F62">
      <w:r>
        <w:t>Cliente</w:t>
      </w:r>
    </w:p>
    <w:p w14:paraId="22C5E084" w14:textId="77777777" w:rsidR="00E56F62" w:rsidRDefault="00E56F62" w:rsidP="00E56F62"/>
    <w:p w14:paraId="1C42E6D2" w14:textId="77777777" w:rsidR="00E56F62" w:rsidRDefault="00E56F62" w:rsidP="00E56F62">
      <w:r>
        <w:t>_______________________</w:t>
      </w:r>
    </w:p>
    <w:p w14:paraId="407C751E" w14:textId="4D9DC8FA" w:rsidR="00EC0862" w:rsidRPr="00E56F62" w:rsidRDefault="00E56F62" w:rsidP="00E56F62">
      <w:r>
        <w:t>Representante de la Empresa</w:t>
      </w:r>
    </w:p>
    <w:sectPr w:rsidR="00EC0862" w:rsidRPr="00E56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52"/>
    <w:rsid w:val="0033292A"/>
    <w:rsid w:val="003376C1"/>
    <w:rsid w:val="003511EA"/>
    <w:rsid w:val="00975481"/>
    <w:rsid w:val="009B4842"/>
    <w:rsid w:val="00B10930"/>
    <w:rsid w:val="00C26EF9"/>
    <w:rsid w:val="00CD1152"/>
    <w:rsid w:val="00E45843"/>
    <w:rsid w:val="00E56F62"/>
    <w:rsid w:val="00EC0862"/>
    <w:rsid w:val="00F77BE0"/>
    <w:rsid w:val="00FC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377DFD"/>
  <w15:chartTrackingRefBased/>
  <w15:docId w15:val="{4B07DD65-F392-48E4-B4CC-D14432FDB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84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7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6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ony\proyectos\contratify\templates\contract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contractTemplate.dotx</Template>
  <TotalTime>29</TotalTime>
  <Pages>1</Pages>
  <Words>74</Words>
  <Characters>410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Miranda</dc:creator>
  <cp:keywords/>
  <dc:description/>
  <cp:lastModifiedBy>Rony Miranda</cp:lastModifiedBy>
  <cp:revision>11</cp:revision>
  <dcterms:created xsi:type="dcterms:W3CDTF">2024-10-12T00:55:00Z</dcterms:created>
  <dcterms:modified xsi:type="dcterms:W3CDTF">2024-10-12T23:55:00Z</dcterms:modified>
</cp:coreProperties>
</file>